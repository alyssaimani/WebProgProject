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27368E56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  <w:r w:rsidR="006B7267">
              <w:rPr>
                <w:rFonts w:ascii="Arial" w:hAnsi="Arial" w:cs="Arial"/>
                <w:b/>
                <w:sz w:val="32"/>
              </w:rPr>
              <w:t>ation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10AF7C7B">
                  <wp:extent cx="1371557" cy="1013460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1" r="2315"/>
                          <a:stretch/>
                        </pic:blipFill>
                        <pic:spPr bwMode="auto">
                          <a:xfrm>
                            <a:off x="0" y="0"/>
                            <a:ext cx="1371600" cy="1013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E094F96" w:rsidR="000035F9" w:rsidRDefault="00461E2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461E29">
              <w:rPr>
                <w:rFonts w:ascii="Arial Narrow" w:hAnsi="Arial Narrow" w:cs="Tahoma"/>
                <w:sz w:val="36"/>
              </w:rPr>
              <w:t>COMP6051016</w:t>
            </w:r>
          </w:p>
          <w:p w14:paraId="36656A16" w14:textId="23CF108E" w:rsidR="000035F9" w:rsidRPr="00876A58" w:rsidRDefault="00461E2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4B76678A" w:rsidR="000035F9" w:rsidRPr="006B7267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Even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FF42BB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6B7267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FF42BB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2A9675D2" w:rsidR="009F37DD" w:rsidRPr="00740F48" w:rsidRDefault="00461E29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t>Jramedia</w:t>
      </w:r>
      <w:proofErr w:type="spellEnd"/>
    </w:p>
    <w:p w14:paraId="2CF587A3" w14:textId="77777777" w:rsidR="00187BEB" w:rsidRDefault="009F37DD" w:rsidP="00187BEB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675D42AB" w14:textId="455CB194" w:rsidR="00187BEB" w:rsidRPr="00187BEB" w:rsidRDefault="00CB4994" w:rsidP="00187BEB">
      <w:pPr>
        <w:pStyle w:val="Style1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This project is </w:t>
      </w:r>
      <w:r w:rsidR="00187BEB"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intended</w:t>
      </w:r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for our class project named Web Programming class in </w:t>
      </w:r>
      <w:proofErr w:type="spellStart"/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Binus</w:t>
      </w:r>
      <w:proofErr w:type="spellEnd"/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University. The main goal of this project to create website by </w:t>
      </w:r>
      <w:r w:rsidR="00187BEB"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Laravel</w:t>
      </w:r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framework. Our project name is </w:t>
      </w:r>
      <w:proofErr w:type="spellStart"/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JRamedia</w:t>
      </w:r>
      <w:proofErr w:type="spellEnd"/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, this is a website of selling book or </w:t>
      </w:r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>stationery</w:t>
      </w:r>
      <w:r w:rsidRPr="00187BE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with the form like e-commerce.</w:t>
      </w:r>
    </w:p>
    <w:p w14:paraId="12AE8008" w14:textId="116AE949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4D1D1EBB" w:rsidR="00B2372A" w:rsidRDefault="00275F02" w:rsidP="002F11B8">
      <w:pPr>
        <w:pStyle w:val="ListParagraph"/>
        <w:numPr>
          <w:ilvl w:val="0"/>
          <w:numId w:val="20"/>
        </w:numPr>
        <w:spacing w:line="360" w:lineRule="auto"/>
      </w:pPr>
      <w:r>
        <w:t>Login Page</w:t>
      </w:r>
    </w:p>
    <w:p w14:paraId="773FAD2D" w14:textId="6E1DEB1E" w:rsidR="00275F02" w:rsidRDefault="00275F02" w:rsidP="00275F02">
      <w:pPr>
        <w:pStyle w:val="ListParagraph"/>
        <w:spacing w:line="360" w:lineRule="auto"/>
      </w:pPr>
      <w:r w:rsidRPr="00275F02">
        <w:drawing>
          <wp:inline distT="0" distB="0" distL="0" distR="0" wp14:anchorId="0CD1C53A" wp14:editId="32FC199F">
            <wp:extent cx="6280785" cy="3709035"/>
            <wp:effectExtent l="0" t="0" r="5715" b="5715"/>
            <wp:docPr id="19468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0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8BBC" w14:textId="77777777" w:rsidR="00275F02" w:rsidRPr="00682E72" w:rsidRDefault="00275F02" w:rsidP="00275F02">
      <w:pPr>
        <w:pStyle w:val="ListParagraph"/>
        <w:spacing w:line="360" w:lineRule="auto"/>
      </w:pPr>
    </w:p>
    <w:p w14:paraId="0B8F3D4A" w14:textId="2495025D" w:rsidR="002F11B8" w:rsidRDefault="00275F02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44206E3C" w14:textId="2B574BA2" w:rsidR="00275F02" w:rsidRDefault="00275F02" w:rsidP="00275F02">
      <w:pPr>
        <w:pStyle w:val="ListParagraph"/>
        <w:spacing w:line="360" w:lineRule="auto"/>
      </w:pPr>
      <w:r w:rsidRPr="00275F02">
        <w:lastRenderedPageBreak/>
        <w:drawing>
          <wp:inline distT="0" distB="0" distL="0" distR="0" wp14:anchorId="4EFD57D3" wp14:editId="3D574F75">
            <wp:extent cx="6280785" cy="3709035"/>
            <wp:effectExtent l="0" t="0" r="5715" b="5715"/>
            <wp:docPr id="140974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5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2AD1" w14:textId="7F4ACA44" w:rsidR="00275F02" w:rsidRDefault="00275F02" w:rsidP="002F11B8">
      <w:pPr>
        <w:pStyle w:val="ListParagraph"/>
        <w:numPr>
          <w:ilvl w:val="0"/>
          <w:numId w:val="20"/>
        </w:numPr>
        <w:spacing w:line="360" w:lineRule="auto"/>
      </w:pPr>
      <w:r>
        <w:t>Home Page</w:t>
      </w:r>
    </w:p>
    <w:p w14:paraId="07C36051" w14:textId="2904565A" w:rsidR="00275F02" w:rsidRDefault="00275F02" w:rsidP="00275F02">
      <w:pPr>
        <w:pStyle w:val="ListParagraph"/>
        <w:spacing w:line="360" w:lineRule="auto"/>
      </w:pPr>
      <w:r w:rsidRPr="00275F02">
        <w:drawing>
          <wp:inline distT="0" distB="0" distL="0" distR="0" wp14:anchorId="267182A1" wp14:editId="334E602C">
            <wp:extent cx="6280785" cy="4391025"/>
            <wp:effectExtent l="0" t="0" r="5715" b="9525"/>
            <wp:docPr id="153488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82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2272" w14:textId="533BAFC7" w:rsidR="00275F02" w:rsidRDefault="00275F02" w:rsidP="00275F02">
      <w:pPr>
        <w:pStyle w:val="ListParagraph"/>
        <w:numPr>
          <w:ilvl w:val="0"/>
          <w:numId w:val="20"/>
        </w:numPr>
        <w:spacing w:line="360" w:lineRule="auto"/>
      </w:pPr>
      <w:r>
        <w:t>Admin Home Page</w:t>
      </w:r>
    </w:p>
    <w:p w14:paraId="04B53A3D" w14:textId="05E3E45B" w:rsidR="00275F02" w:rsidRDefault="00275F02" w:rsidP="00275F02">
      <w:pPr>
        <w:pStyle w:val="ListParagraph"/>
        <w:spacing w:line="360" w:lineRule="auto"/>
      </w:pPr>
      <w:r w:rsidRPr="00275F02">
        <w:lastRenderedPageBreak/>
        <w:drawing>
          <wp:inline distT="0" distB="0" distL="0" distR="0" wp14:anchorId="49AD098B" wp14:editId="7EB287CC">
            <wp:extent cx="6280785" cy="3451225"/>
            <wp:effectExtent l="0" t="0" r="5715" b="0"/>
            <wp:docPr id="198150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034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3084" w14:textId="69746008" w:rsidR="00275F02" w:rsidRDefault="00275F02" w:rsidP="00275F02">
      <w:pPr>
        <w:pStyle w:val="ListParagraph"/>
        <w:numPr>
          <w:ilvl w:val="0"/>
          <w:numId w:val="20"/>
        </w:numPr>
        <w:spacing w:line="360" w:lineRule="auto"/>
      </w:pPr>
      <w:r>
        <w:t>Customer Home Page</w:t>
      </w:r>
    </w:p>
    <w:p w14:paraId="42B17BB6" w14:textId="5F25C292" w:rsidR="00BA2A28" w:rsidRDefault="00BA2A28" w:rsidP="00BA2A28">
      <w:pPr>
        <w:pStyle w:val="ListParagraph"/>
        <w:spacing w:line="360" w:lineRule="auto"/>
      </w:pPr>
      <w:r w:rsidRPr="00BA2A28">
        <w:drawing>
          <wp:inline distT="0" distB="0" distL="0" distR="0" wp14:anchorId="46A6486F" wp14:editId="13ED5471">
            <wp:extent cx="6280785" cy="3451225"/>
            <wp:effectExtent l="0" t="0" r="5715" b="0"/>
            <wp:docPr id="58883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394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1C8F" w14:textId="50F9B12B" w:rsidR="00275F02" w:rsidRDefault="00BA2A28" w:rsidP="00BA2A28">
      <w:pPr>
        <w:pStyle w:val="ListParagraph"/>
        <w:numPr>
          <w:ilvl w:val="0"/>
          <w:numId w:val="20"/>
        </w:numPr>
        <w:spacing w:line="360" w:lineRule="auto"/>
      </w:pPr>
      <w:r>
        <w:t>Admin</w:t>
      </w:r>
      <w:r>
        <w:t xml:space="preserve"> View Product Page </w:t>
      </w:r>
    </w:p>
    <w:p w14:paraId="60850D0E" w14:textId="5299A3EA" w:rsidR="00BA2A28" w:rsidRDefault="00BA2A28" w:rsidP="00BA2A28">
      <w:pPr>
        <w:pStyle w:val="ListParagraph"/>
        <w:spacing w:line="360" w:lineRule="auto"/>
      </w:pPr>
      <w:r w:rsidRPr="00BA2A28">
        <w:lastRenderedPageBreak/>
        <w:drawing>
          <wp:inline distT="0" distB="0" distL="0" distR="0" wp14:anchorId="66881A5B" wp14:editId="336D7F88">
            <wp:extent cx="6280785" cy="4020185"/>
            <wp:effectExtent l="0" t="0" r="5715" b="0"/>
            <wp:docPr id="146583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6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B39" w14:textId="64AA8AEF" w:rsidR="00BA2A28" w:rsidRDefault="00BA2A28" w:rsidP="00BA2A28">
      <w:pPr>
        <w:pStyle w:val="ListParagraph"/>
        <w:numPr>
          <w:ilvl w:val="0"/>
          <w:numId w:val="20"/>
        </w:numPr>
        <w:spacing w:line="360" w:lineRule="auto"/>
      </w:pPr>
      <w:r>
        <w:t>Customer View Product Page</w:t>
      </w:r>
    </w:p>
    <w:p w14:paraId="21EBACFA" w14:textId="33E9F063" w:rsidR="00BA2A28" w:rsidRDefault="00187BEB" w:rsidP="00BA2A28">
      <w:pPr>
        <w:pStyle w:val="ListParagraph"/>
        <w:spacing w:line="360" w:lineRule="auto"/>
      </w:pPr>
      <w:r w:rsidRPr="00187BEB">
        <w:drawing>
          <wp:inline distT="0" distB="0" distL="0" distR="0" wp14:anchorId="30B7E0B4" wp14:editId="61C8004E">
            <wp:extent cx="6280785" cy="3847465"/>
            <wp:effectExtent l="0" t="0" r="5715" b="635"/>
            <wp:docPr id="5947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12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BD84" w14:textId="706E6998" w:rsidR="00187BEB" w:rsidRDefault="00187BEB" w:rsidP="00187BEB">
      <w:pPr>
        <w:pStyle w:val="ListParagraph"/>
        <w:numPr>
          <w:ilvl w:val="0"/>
          <w:numId w:val="20"/>
        </w:numPr>
        <w:spacing w:line="360" w:lineRule="auto"/>
      </w:pPr>
      <w:r>
        <w:t>Customer My Cart Page</w:t>
      </w:r>
    </w:p>
    <w:p w14:paraId="66417384" w14:textId="7F88B972" w:rsidR="00187BEB" w:rsidRDefault="00187BEB" w:rsidP="00187BEB">
      <w:pPr>
        <w:pStyle w:val="ListParagraph"/>
        <w:spacing w:line="360" w:lineRule="auto"/>
      </w:pPr>
      <w:r w:rsidRPr="00187BEB">
        <w:lastRenderedPageBreak/>
        <w:drawing>
          <wp:inline distT="0" distB="0" distL="0" distR="0" wp14:anchorId="3B3F5302" wp14:editId="52705538">
            <wp:extent cx="6280785" cy="3451225"/>
            <wp:effectExtent l="0" t="0" r="5715" b="0"/>
            <wp:docPr id="212883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4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80C0" w14:textId="4DFC08D9" w:rsidR="00BA2A28" w:rsidRDefault="00BA2A28" w:rsidP="00BA2A28">
      <w:pPr>
        <w:pStyle w:val="ListParagraph"/>
        <w:numPr>
          <w:ilvl w:val="0"/>
          <w:numId w:val="20"/>
        </w:numPr>
        <w:spacing w:line="360" w:lineRule="auto"/>
      </w:pPr>
      <w:r>
        <w:t>View All Transaction Page</w:t>
      </w:r>
    </w:p>
    <w:p w14:paraId="7C0761FC" w14:textId="01A11FA0" w:rsidR="00BA2A28" w:rsidRDefault="00BA2A28" w:rsidP="00BA2A28">
      <w:pPr>
        <w:pStyle w:val="ListParagraph"/>
        <w:spacing w:line="360" w:lineRule="auto"/>
      </w:pPr>
      <w:r w:rsidRPr="00BA2A28">
        <w:drawing>
          <wp:inline distT="0" distB="0" distL="0" distR="0" wp14:anchorId="1D46FF5D" wp14:editId="1B497C67">
            <wp:extent cx="6280785" cy="3451225"/>
            <wp:effectExtent l="0" t="0" r="5715" b="0"/>
            <wp:docPr id="47742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23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0F804" w14:textId="77777777" w:rsidR="00BA2A28" w:rsidRDefault="00BA2A28" w:rsidP="00BA2A28">
      <w:pPr>
        <w:pStyle w:val="ListParagraph"/>
        <w:numPr>
          <w:ilvl w:val="0"/>
          <w:numId w:val="20"/>
        </w:numPr>
        <w:spacing w:line="360" w:lineRule="auto"/>
      </w:pPr>
      <w:r>
        <w:t>View Account Page</w:t>
      </w:r>
    </w:p>
    <w:p w14:paraId="34E454FB" w14:textId="60F86476" w:rsidR="00BA2A28" w:rsidRDefault="00BA2A28" w:rsidP="00BA2A28">
      <w:pPr>
        <w:pStyle w:val="ListParagraph"/>
        <w:spacing w:line="360" w:lineRule="auto"/>
      </w:pPr>
      <w:r w:rsidRPr="00BA2A28">
        <w:lastRenderedPageBreak/>
        <w:drawing>
          <wp:inline distT="0" distB="0" distL="0" distR="0" wp14:anchorId="3432E4B9" wp14:editId="630155F3">
            <wp:extent cx="6280785" cy="3451225"/>
            <wp:effectExtent l="0" t="0" r="5715" b="0"/>
            <wp:docPr id="107794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2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BC2AEB" w14:textId="48AD978B" w:rsidR="00BA2A28" w:rsidRDefault="00BA2A28" w:rsidP="00BA2A28">
      <w:pPr>
        <w:pStyle w:val="ListParagraph"/>
        <w:numPr>
          <w:ilvl w:val="0"/>
          <w:numId w:val="20"/>
        </w:numPr>
        <w:spacing w:line="360" w:lineRule="auto"/>
      </w:pPr>
      <w:r>
        <w:t>About Us</w:t>
      </w:r>
    </w:p>
    <w:p w14:paraId="586EF439" w14:textId="3B34243D" w:rsidR="00BA2A28" w:rsidRPr="00682E72" w:rsidRDefault="00BA2A28" w:rsidP="00BA2A28">
      <w:pPr>
        <w:pStyle w:val="ListParagraph"/>
        <w:spacing w:line="360" w:lineRule="auto"/>
      </w:pPr>
      <w:r w:rsidRPr="00BA2A28">
        <w:drawing>
          <wp:inline distT="0" distB="0" distL="0" distR="0" wp14:anchorId="5A5F0CC1" wp14:editId="0CB94B1F">
            <wp:extent cx="6280785" cy="3451225"/>
            <wp:effectExtent l="0" t="0" r="5715" b="0"/>
            <wp:docPr id="20632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2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4D38D92" w14:textId="668D63F7" w:rsidR="009F37DD" w:rsidRDefault="00D276B5" w:rsidP="002F11B8">
      <w:pPr>
        <w:pStyle w:val="ListParagraph"/>
        <w:numPr>
          <w:ilvl w:val="0"/>
          <w:numId w:val="21"/>
        </w:numPr>
        <w:spacing w:line="360" w:lineRule="auto"/>
      </w:pPr>
      <w:r w:rsidRPr="00D276B5">
        <w:t>https://www.behance.net/gallery/65552711/Stationery-Branding-Mock-Up</w:t>
      </w:r>
    </w:p>
    <w:p w14:paraId="217C7698" w14:textId="00E0BB26" w:rsidR="002163F1" w:rsidRPr="00682E72" w:rsidRDefault="002163F1" w:rsidP="002F11B8">
      <w:pPr>
        <w:pStyle w:val="ListParagraph"/>
        <w:numPr>
          <w:ilvl w:val="0"/>
          <w:numId w:val="21"/>
        </w:numPr>
        <w:spacing w:line="360" w:lineRule="auto"/>
      </w:pPr>
      <w:r w:rsidRPr="002163F1">
        <w:t>https://www.petermendelsund.com/</w:t>
      </w:r>
    </w:p>
    <w:p w14:paraId="176CED5C" w14:textId="5767E069" w:rsidR="00713A05" w:rsidRDefault="00713A05" w:rsidP="00D43382">
      <w:pPr>
        <w:pStyle w:val="ListParagraph"/>
        <w:numPr>
          <w:ilvl w:val="0"/>
          <w:numId w:val="21"/>
        </w:numPr>
        <w:spacing w:line="360" w:lineRule="auto"/>
      </w:pPr>
      <w:r w:rsidRPr="00713A05">
        <w:t>https://pin.it/453GOdm</w:t>
      </w:r>
    </w:p>
    <w:p w14:paraId="2411B12D" w14:textId="4A92B0C7" w:rsidR="00713A05" w:rsidRDefault="00713A05" w:rsidP="00D43382">
      <w:pPr>
        <w:pStyle w:val="ListParagraph"/>
        <w:numPr>
          <w:ilvl w:val="0"/>
          <w:numId w:val="21"/>
        </w:numPr>
        <w:spacing w:line="360" w:lineRule="auto"/>
      </w:pPr>
      <w:r w:rsidRPr="00713A05">
        <w:t>https://pin.it/IbdNqVV</w:t>
      </w:r>
    </w:p>
    <w:p w14:paraId="7AF9CD35" w14:textId="1EDD1680" w:rsidR="00713A05" w:rsidRDefault="00713A05" w:rsidP="00D43382">
      <w:pPr>
        <w:pStyle w:val="ListParagraph"/>
        <w:numPr>
          <w:ilvl w:val="0"/>
          <w:numId w:val="21"/>
        </w:numPr>
        <w:spacing w:line="360" w:lineRule="auto"/>
      </w:pPr>
      <w:r w:rsidRPr="00713A05">
        <w:lastRenderedPageBreak/>
        <w:t>https://pin.it/4BTt6F6</w:t>
      </w:r>
    </w:p>
    <w:p w14:paraId="10F5A081" w14:textId="1EA3D860" w:rsidR="00713A05" w:rsidRDefault="00713A05" w:rsidP="00D43382">
      <w:pPr>
        <w:pStyle w:val="ListParagraph"/>
        <w:numPr>
          <w:ilvl w:val="0"/>
          <w:numId w:val="21"/>
        </w:numPr>
        <w:spacing w:line="360" w:lineRule="auto"/>
      </w:pPr>
      <w:r w:rsidRPr="00713A05">
        <w:t>https://pin.it/7wV9kWZ</w:t>
      </w:r>
    </w:p>
    <w:p w14:paraId="32123505" w14:textId="5EE947DF" w:rsidR="00275F02" w:rsidRDefault="00275F02" w:rsidP="00D43382">
      <w:pPr>
        <w:pStyle w:val="ListParagraph"/>
        <w:numPr>
          <w:ilvl w:val="0"/>
          <w:numId w:val="21"/>
        </w:numPr>
        <w:spacing w:line="360" w:lineRule="auto"/>
      </w:pPr>
      <w:r w:rsidRPr="00275F02">
        <w:t>https://undraw.co/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6606C70A" w:rsidR="002F5E84" w:rsidRDefault="00FF42BB" w:rsidP="00A60661">
      <w:pPr>
        <w:pStyle w:val="ListParagraph"/>
        <w:numPr>
          <w:ilvl w:val="0"/>
          <w:numId w:val="22"/>
        </w:numPr>
        <w:spacing w:line="360" w:lineRule="auto"/>
      </w:pPr>
      <w:r>
        <w:t>2301911842</w:t>
      </w:r>
      <w:r w:rsidR="00A81038">
        <w:t xml:space="preserve">– </w:t>
      </w:r>
      <w:r>
        <w:t>Alyssa Imani</w:t>
      </w:r>
    </w:p>
    <w:p w14:paraId="4BB5B5E4" w14:textId="6C3563CC" w:rsidR="00D43382" w:rsidRPr="00682E72" w:rsidRDefault="00FF42BB" w:rsidP="00FF42BB">
      <w:pPr>
        <w:pStyle w:val="ListParagraph"/>
        <w:numPr>
          <w:ilvl w:val="0"/>
          <w:numId w:val="22"/>
        </w:numPr>
        <w:spacing w:line="360" w:lineRule="auto"/>
      </w:pPr>
      <w:r w:rsidRPr="00FF42BB">
        <w:t>2301863023</w:t>
      </w:r>
      <w:r w:rsidR="002F5E84">
        <w:t xml:space="preserve"> – </w:t>
      </w:r>
      <w:r>
        <w:t>Karel Tan</w:t>
      </w:r>
    </w:p>
    <w:sectPr w:rsidR="00D43382" w:rsidRPr="00682E72" w:rsidSect="00DF2179">
      <w:headerReference w:type="default" r:id="rId20"/>
      <w:footerReference w:type="default" r:id="rId21"/>
      <w:headerReference w:type="first" r:id="rId22"/>
      <w:footerReference w:type="first" r:id="rId2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61D11" w14:textId="77777777" w:rsidR="0045754D" w:rsidRDefault="0045754D" w:rsidP="00273E4A">
      <w:r>
        <w:separator/>
      </w:r>
    </w:p>
  </w:endnote>
  <w:endnote w:type="continuationSeparator" w:id="0">
    <w:p w14:paraId="6D7EA289" w14:textId="77777777" w:rsidR="0045754D" w:rsidRDefault="0045754D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1E28E" w14:textId="77777777" w:rsidR="0045754D" w:rsidRDefault="0045754D" w:rsidP="00273E4A">
      <w:r>
        <w:separator/>
      </w:r>
    </w:p>
  </w:footnote>
  <w:footnote w:type="continuationSeparator" w:id="0">
    <w:p w14:paraId="7E29B77D" w14:textId="77777777" w:rsidR="0045754D" w:rsidRDefault="0045754D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9455716">
    <w:abstractNumId w:val="2"/>
  </w:num>
  <w:num w:numId="2" w16cid:durableId="700859640">
    <w:abstractNumId w:val="10"/>
  </w:num>
  <w:num w:numId="3" w16cid:durableId="1477143253">
    <w:abstractNumId w:val="13"/>
  </w:num>
  <w:num w:numId="4" w16cid:durableId="365524174">
    <w:abstractNumId w:val="11"/>
  </w:num>
  <w:num w:numId="5" w16cid:durableId="818232807">
    <w:abstractNumId w:val="18"/>
  </w:num>
  <w:num w:numId="6" w16cid:durableId="1021666336">
    <w:abstractNumId w:val="12"/>
  </w:num>
  <w:num w:numId="7" w16cid:durableId="936905857">
    <w:abstractNumId w:val="19"/>
  </w:num>
  <w:num w:numId="8" w16cid:durableId="1016274596">
    <w:abstractNumId w:val="0"/>
  </w:num>
  <w:num w:numId="9" w16cid:durableId="1831289634">
    <w:abstractNumId w:val="4"/>
  </w:num>
  <w:num w:numId="10" w16cid:durableId="1016729044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10860832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86863533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61693033">
    <w:abstractNumId w:val="15"/>
  </w:num>
  <w:num w:numId="14" w16cid:durableId="846210765">
    <w:abstractNumId w:val="6"/>
  </w:num>
  <w:num w:numId="15" w16cid:durableId="896401814">
    <w:abstractNumId w:val="3"/>
  </w:num>
  <w:num w:numId="16" w16cid:durableId="1473523500">
    <w:abstractNumId w:val="17"/>
  </w:num>
  <w:num w:numId="17" w16cid:durableId="410392399">
    <w:abstractNumId w:val="1"/>
  </w:num>
  <w:num w:numId="18" w16cid:durableId="974529396">
    <w:abstractNumId w:val="14"/>
  </w:num>
  <w:num w:numId="19" w16cid:durableId="2079478833">
    <w:abstractNumId w:val="5"/>
  </w:num>
  <w:num w:numId="20" w16cid:durableId="1228417263">
    <w:abstractNumId w:val="16"/>
  </w:num>
  <w:num w:numId="21" w16cid:durableId="1464230971">
    <w:abstractNumId w:val="9"/>
  </w:num>
  <w:num w:numId="22" w16cid:durableId="26169189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D0"/>
    <w:rsid w:val="000854F2"/>
    <w:rsid w:val="00086589"/>
    <w:rsid w:val="000927A0"/>
    <w:rsid w:val="00096E2D"/>
    <w:rsid w:val="000A09AC"/>
    <w:rsid w:val="000A0C90"/>
    <w:rsid w:val="000A23D8"/>
    <w:rsid w:val="000A3F41"/>
    <w:rsid w:val="000B493A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87BEB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163F1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5F02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5754D"/>
    <w:rsid w:val="00461E29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B7267"/>
    <w:rsid w:val="006D2233"/>
    <w:rsid w:val="006D36BC"/>
    <w:rsid w:val="006D40B0"/>
    <w:rsid w:val="006D49E7"/>
    <w:rsid w:val="006F4D80"/>
    <w:rsid w:val="00701ECA"/>
    <w:rsid w:val="00713A05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13BE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45144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A2A28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4994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276B5"/>
    <w:rsid w:val="00D30822"/>
    <w:rsid w:val="00D3685C"/>
    <w:rsid w:val="00D37E0D"/>
    <w:rsid w:val="00D43382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4D99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1EB6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  <w:rsid w:val="00FF42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713A05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3A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212</TotalTime>
  <Pages>7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Alyssa Imani</cp:lastModifiedBy>
  <cp:revision>347</cp:revision>
  <dcterms:created xsi:type="dcterms:W3CDTF">2017-10-20T05:51:00Z</dcterms:created>
  <dcterms:modified xsi:type="dcterms:W3CDTF">2023-06-06T06:20:00Z</dcterms:modified>
</cp:coreProperties>
</file>